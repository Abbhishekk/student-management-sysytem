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63F4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9E19CE3" wp14:editId="2F4C716E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0C5C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3D638047" w14:textId="65B1CE46" w:rsidR="003421F4" w:rsidRDefault="003C4933" w:rsidP="00A4699F">
      <w:pPr>
        <w:pStyle w:val="Title"/>
      </w:pPr>
      <w:r>
        <w:t>Abhishek Bante</w:t>
      </w:r>
    </w:p>
    <w:p w14:paraId="2D3CE85B" w14:textId="08E794F2" w:rsidR="003A4954" w:rsidRDefault="003C4933" w:rsidP="008753EA">
      <w:pPr>
        <w:pStyle w:val="Subtitle"/>
      </w:pPr>
      <w:r>
        <w:t>Full Stack Developer</w:t>
      </w:r>
    </w:p>
    <w:p w14:paraId="14AAA641" w14:textId="77777777" w:rsidR="006E6662" w:rsidRPr="006E6662" w:rsidRDefault="006E6662" w:rsidP="006E6662"/>
    <w:tbl>
      <w:tblPr>
        <w:tblW w:w="84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8"/>
        <w:gridCol w:w="647"/>
        <w:gridCol w:w="6227"/>
      </w:tblGrid>
      <w:tr w:rsidR="007B1EF3" w14:paraId="5A61C62D" w14:textId="77777777" w:rsidTr="003C4933">
        <w:trPr>
          <w:trHeight w:val="679"/>
        </w:trPr>
        <w:tc>
          <w:tcPr>
            <w:tcW w:w="8412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71B8D21E" w14:textId="1885CA05" w:rsidR="007B1EF3" w:rsidRPr="00D8768B" w:rsidRDefault="003C4933" w:rsidP="00C76870">
            <w:pPr>
              <w:pStyle w:val="Heading1"/>
              <w:jc w:val="center"/>
            </w:pPr>
            <w:r>
              <w:t>9860409222</w:t>
            </w:r>
            <w:r w:rsidR="00D56FFC">
              <w:t xml:space="preserve"> </w:t>
            </w:r>
            <w:r w:rsidR="007B1EF3">
              <w:t xml:space="preserve">| </w:t>
            </w:r>
            <w:r>
              <w:t>Nagpur,India</w:t>
            </w:r>
            <w:r w:rsidR="00D56FFC">
              <w:t xml:space="preserve"> </w:t>
            </w:r>
            <w:r w:rsidR="007B1EF3">
              <w:t xml:space="preserve">| </w:t>
            </w:r>
            <w:r>
              <w:t>abhishekbante01@gmail.com</w:t>
            </w:r>
            <w:r w:rsidR="00C76870">
              <w:t xml:space="preserve"> </w:t>
            </w:r>
            <w:r w:rsidR="007B1EF3">
              <w:t xml:space="preserve">| </w:t>
            </w:r>
            <w:r w:rsidRPr="00280CBA">
              <w:rPr>
                <w:rFonts w:cstheme="majorHAnsi"/>
              </w:rPr>
              <w:t>https://www.linkedin.com/in/abhishek-bante/</w:t>
            </w:r>
            <w:r w:rsidR="00C76870">
              <w:t xml:space="preserve"> </w:t>
            </w:r>
          </w:p>
        </w:tc>
      </w:tr>
      <w:tr w:rsidR="007B1EF3" w14:paraId="5FD7E346" w14:textId="77777777" w:rsidTr="003C4933">
        <w:trPr>
          <w:trHeight w:val="663"/>
        </w:trPr>
        <w:tc>
          <w:tcPr>
            <w:tcW w:w="1538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73FCA128" w14:textId="77777777" w:rsidR="007B1EF3" w:rsidRPr="00C03D91" w:rsidRDefault="007B1EF3" w:rsidP="00C567C3"/>
        </w:tc>
        <w:tc>
          <w:tcPr>
            <w:tcW w:w="647" w:type="dxa"/>
            <w:tcBorders>
              <w:top w:val="single" w:sz="4" w:space="0" w:color="313E32" w:themeColor="accent4" w:themeTint="E6"/>
            </w:tcBorders>
          </w:tcPr>
          <w:p w14:paraId="3DBF828D" w14:textId="77777777" w:rsidR="007B1EF3" w:rsidRPr="00C03D91" w:rsidRDefault="007B1EF3" w:rsidP="00C567C3"/>
        </w:tc>
        <w:tc>
          <w:tcPr>
            <w:tcW w:w="6226" w:type="dxa"/>
            <w:tcBorders>
              <w:top w:val="single" w:sz="4" w:space="0" w:color="313E32" w:themeColor="accent4" w:themeTint="E6"/>
            </w:tcBorders>
          </w:tcPr>
          <w:p w14:paraId="77004159" w14:textId="77777777" w:rsidR="007B1EF3" w:rsidRPr="00C03D91" w:rsidRDefault="007B1EF3" w:rsidP="00C567C3"/>
        </w:tc>
      </w:tr>
      <w:tr w:rsidR="007B1EF3" w14:paraId="388611B2" w14:textId="77777777" w:rsidTr="003C4933">
        <w:trPr>
          <w:trHeight w:val="1103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7836DCA7" w14:textId="6842860B" w:rsidR="007B1EF3" w:rsidRPr="00C567C3" w:rsidRDefault="003C4933" w:rsidP="001A1BCF">
            <w:pPr>
              <w:pStyle w:val="Heading2"/>
            </w:pPr>
            <w:r w:rsidRPr="00280CBA">
              <w:rPr>
                <w:rFonts w:cstheme="majorHAnsi"/>
              </w:rPr>
              <w:t>Summary</w:t>
            </w:r>
          </w:p>
        </w:tc>
        <w:tc>
          <w:tcPr>
            <w:tcW w:w="647" w:type="dxa"/>
          </w:tcPr>
          <w:p w14:paraId="6BBBE5E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226" w:type="dxa"/>
          </w:tcPr>
          <w:p w14:paraId="0097ECB1" w14:textId="024763AA" w:rsidR="003C4933" w:rsidRPr="00280CBA" w:rsidRDefault="00612AA1" w:rsidP="003C4933">
            <w:pPr>
              <w:pStyle w:val="Plain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</w:t>
            </w:r>
            <w:r w:rsidR="003C4933" w:rsidRPr="00280CBA">
              <w:rPr>
                <w:rFonts w:asciiTheme="majorHAnsi" w:hAnsiTheme="majorHAnsi" w:cstheme="majorHAnsi"/>
              </w:rPr>
              <w:t xml:space="preserve"> professional with expertise in Full Stack development. Proven track record of delivering exceptional results. Skilled in backend programming. Seeking new challenges and opportunities for growth. Detail-oriented team player with strong organizational skills.</w:t>
            </w:r>
          </w:p>
          <w:p w14:paraId="226FDD35" w14:textId="2846EAA7" w:rsidR="00C567C3" w:rsidRDefault="00C567C3" w:rsidP="00C76870"/>
        </w:tc>
      </w:tr>
      <w:tr w:rsidR="007B1EF3" w14:paraId="32C5727C" w14:textId="77777777" w:rsidTr="003C4933">
        <w:trPr>
          <w:trHeight w:val="1058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0A61B288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2C004D6F85CA493987453717F4EDAFFF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647" w:type="dxa"/>
          </w:tcPr>
          <w:p w14:paraId="610ACF3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226" w:type="dxa"/>
          </w:tcPr>
          <w:p w14:paraId="6E77C159" w14:textId="655895BB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Proficient in Python, C++</w:t>
            </w:r>
          </w:p>
          <w:p w14:paraId="03416C58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Hands on experience with NodeJS</w:t>
            </w:r>
          </w:p>
          <w:p w14:paraId="7FE62CEE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Scripting - JavaScript</w:t>
            </w:r>
          </w:p>
          <w:p w14:paraId="3C5692CF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Databases - MySQL, PostgreSQL</w:t>
            </w:r>
          </w:p>
          <w:p w14:paraId="604AF2C7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Expert in Git Version Control and hands on Git-Flow</w:t>
            </w:r>
          </w:p>
          <w:p w14:paraId="3650A57E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 xml:space="preserve">Frameworks: Bootstrap, </w:t>
            </w:r>
            <w:proofErr w:type="spellStart"/>
            <w:r w:rsidRPr="00280CBA">
              <w:rPr>
                <w:rFonts w:asciiTheme="majorHAnsi" w:hAnsiTheme="majorHAnsi" w:cstheme="majorHAnsi"/>
              </w:rPr>
              <w:t>TailwindCSS</w:t>
            </w:r>
            <w:proofErr w:type="spellEnd"/>
          </w:p>
          <w:p w14:paraId="4EE9AD83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Agile development methodologies</w:t>
            </w:r>
          </w:p>
          <w:p w14:paraId="75B25327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Self-starter</w:t>
            </w:r>
          </w:p>
          <w:p w14:paraId="552CF3D5" w14:textId="77777777" w:rsidR="003C4933" w:rsidRPr="00280CBA" w:rsidRDefault="003C4933" w:rsidP="003C4933">
            <w:pPr>
              <w:pStyle w:val="PlainText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Team player</w:t>
            </w:r>
          </w:p>
          <w:p w14:paraId="76BC5994" w14:textId="7E24D050" w:rsidR="007B1EF3" w:rsidRDefault="007B1EF3" w:rsidP="00C76870"/>
        </w:tc>
      </w:tr>
      <w:tr w:rsidR="007B1EF3" w14:paraId="635EA164" w14:textId="77777777" w:rsidTr="003C4933">
        <w:trPr>
          <w:trHeight w:val="3773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5BC5D24A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35AC8666AF184DBEA9811987C0E90A53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647" w:type="dxa"/>
          </w:tcPr>
          <w:p w14:paraId="4F21598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226" w:type="dxa"/>
          </w:tcPr>
          <w:p w14:paraId="672367B9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Sports Scheduler</w:t>
            </w:r>
          </w:p>
          <w:p w14:paraId="544F1067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78352458" w14:textId="2883847E" w:rsidR="003C4933" w:rsidRPr="00280CBA" w:rsidRDefault="003C4933" w:rsidP="003C4933">
            <w:pPr>
              <w:pStyle w:val="PlainText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Developed RESTful API webservices using NodeJS.</w:t>
            </w:r>
          </w:p>
          <w:p w14:paraId="29C03783" w14:textId="603D2943" w:rsidR="003C4933" w:rsidRPr="00280CBA" w:rsidRDefault="003C4933" w:rsidP="003C4933">
            <w:pPr>
              <w:pStyle w:val="PlainText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 xml:space="preserve">Worked on PostgreSQL and </w:t>
            </w:r>
            <w:proofErr w:type="spellStart"/>
            <w:r w:rsidRPr="00280CBA">
              <w:rPr>
                <w:rFonts w:asciiTheme="majorHAnsi" w:hAnsiTheme="majorHAnsi" w:cstheme="majorHAnsi"/>
              </w:rPr>
              <w:t>pgAdmin</w:t>
            </w:r>
            <w:proofErr w:type="spellEnd"/>
            <w:r w:rsidRPr="00280CBA">
              <w:rPr>
                <w:rFonts w:asciiTheme="majorHAnsi" w:hAnsiTheme="majorHAnsi" w:cstheme="majorHAnsi"/>
              </w:rPr>
              <w:t xml:space="preserve"> databases.</w:t>
            </w:r>
          </w:p>
          <w:p w14:paraId="4E1E53A9" w14:textId="77777777" w:rsidR="003C4933" w:rsidRPr="00280CBA" w:rsidRDefault="003C4933" w:rsidP="003C4933">
            <w:pPr>
              <w:pStyle w:val="PlainText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 xml:space="preserve">Used Git for version control and have worked with </w:t>
            </w:r>
            <w:proofErr w:type="spellStart"/>
            <w:r w:rsidRPr="00280CBA">
              <w:rPr>
                <w:rFonts w:asciiTheme="majorHAnsi" w:hAnsiTheme="majorHAnsi" w:cstheme="majorHAnsi"/>
              </w:rPr>
              <w:t>GitFlow</w:t>
            </w:r>
            <w:proofErr w:type="spellEnd"/>
            <w:r w:rsidRPr="00280CBA">
              <w:rPr>
                <w:rFonts w:asciiTheme="majorHAnsi" w:hAnsiTheme="majorHAnsi" w:cstheme="majorHAnsi"/>
              </w:rPr>
              <w:t xml:space="preserve"> .</w:t>
            </w:r>
          </w:p>
          <w:p w14:paraId="7C7C67A3" w14:textId="77777777" w:rsidR="003C4933" w:rsidRPr="00280CBA" w:rsidRDefault="003C4933" w:rsidP="003C4933">
            <w:pPr>
              <w:pStyle w:val="PlainText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Source code- https://github.com/Abbhishekk/sports-scheduler.</w:t>
            </w:r>
          </w:p>
          <w:p w14:paraId="7A15C528" w14:textId="284AAD79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30398625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To-Do Manager</w:t>
            </w:r>
          </w:p>
          <w:p w14:paraId="29DC0199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78362159" w14:textId="77777777" w:rsidR="003C4933" w:rsidRPr="00280CBA" w:rsidRDefault="003C4933" w:rsidP="003C4933">
            <w:pPr>
              <w:pStyle w:val="PlainText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Created a To-Do manager with support for multiple users.</w:t>
            </w:r>
          </w:p>
          <w:p w14:paraId="4FAA3A35" w14:textId="0EFE8D64" w:rsidR="003C4933" w:rsidRPr="00280CBA" w:rsidRDefault="003C4933" w:rsidP="003C4933">
            <w:pPr>
              <w:pStyle w:val="PlainText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 xml:space="preserve">Technologies used: NodeJS, </w:t>
            </w:r>
            <w:proofErr w:type="spellStart"/>
            <w:r w:rsidRPr="00280CBA">
              <w:rPr>
                <w:rFonts w:asciiTheme="majorHAnsi" w:hAnsiTheme="majorHAnsi" w:cstheme="majorHAnsi"/>
              </w:rPr>
              <w:t>ExpressJs</w:t>
            </w:r>
            <w:proofErr w:type="spellEnd"/>
            <w:r w:rsidRPr="00280CBA">
              <w:rPr>
                <w:rFonts w:asciiTheme="majorHAnsi" w:hAnsiTheme="majorHAnsi" w:cstheme="majorHAnsi"/>
              </w:rPr>
              <w:t>, PostgreSQL.</w:t>
            </w:r>
          </w:p>
          <w:p w14:paraId="5087EC3A" w14:textId="77777777" w:rsidR="003C4933" w:rsidRPr="00280CBA" w:rsidRDefault="003C4933" w:rsidP="003C4933">
            <w:pPr>
              <w:pStyle w:val="PlainText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source code: https://github.com/Abbhishekk/todo-app</w:t>
            </w:r>
          </w:p>
          <w:p w14:paraId="097E5945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331E67D4" w14:textId="18904C48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Registration Form</w:t>
            </w:r>
          </w:p>
          <w:p w14:paraId="30820F54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0892D5CC" w14:textId="77777777" w:rsidR="003C4933" w:rsidRPr="00280CBA" w:rsidRDefault="003C4933" w:rsidP="003C4933">
            <w:pPr>
              <w:pStyle w:val="PlainText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Made a simple registration form which stores submitted inputs in local storage and displayed in form of table.</w:t>
            </w:r>
          </w:p>
          <w:p w14:paraId="0420A324" w14:textId="77777777" w:rsidR="003C4933" w:rsidRPr="00280CBA" w:rsidRDefault="003C4933" w:rsidP="003C4933">
            <w:pPr>
              <w:pStyle w:val="PlainText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HTML, CSS, JavaScript.</w:t>
            </w:r>
          </w:p>
          <w:p w14:paraId="731F601C" w14:textId="77777777" w:rsidR="003C4933" w:rsidRPr="00280CBA" w:rsidRDefault="003C4933" w:rsidP="003C4933">
            <w:pPr>
              <w:pStyle w:val="PlainText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source code: https://github.com/Abbhishekk/registration.</w:t>
            </w:r>
          </w:p>
          <w:p w14:paraId="0BCABB55" w14:textId="77777777" w:rsidR="003C4933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65C6BA10" w14:textId="058649D2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Flask Camera</w:t>
            </w:r>
          </w:p>
          <w:p w14:paraId="13DCF5FF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1ED5E69E" w14:textId="77777777" w:rsidR="003C4933" w:rsidRPr="00280CBA" w:rsidRDefault="003C4933" w:rsidP="003C4933">
            <w:pPr>
              <w:pStyle w:val="PlainText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Worked with Flask.</w:t>
            </w:r>
          </w:p>
          <w:p w14:paraId="0EFD10F8" w14:textId="77777777" w:rsidR="003C4933" w:rsidRPr="00280CBA" w:rsidRDefault="003C4933" w:rsidP="003C4933">
            <w:pPr>
              <w:pStyle w:val="PlainText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Made a web app using Flask, Camera app can capture, record and save the captured and recorded files.</w:t>
            </w:r>
          </w:p>
          <w:p w14:paraId="1D80BE35" w14:textId="77777777" w:rsidR="003C4933" w:rsidRPr="00280CBA" w:rsidRDefault="003C4933" w:rsidP="003C4933">
            <w:pPr>
              <w:pStyle w:val="PlainText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Used OpenCV library to access camera and Flask as web framework.</w:t>
            </w:r>
          </w:p>
          <w:p w14:paraId="6F0DAEFF" w14:textId="77777777" w:rsidR="003C4933" w:rsidRPr="00280CBA" w:rsidRDefault="003C4933" w:rsidP="003C4933">
            <w:pPr>
              <w:pStyle w:val="PlainText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source code: https://github.com/Abbhishekk/Camera_App</w:t>
            </w:r>
          </w:p>
          <w:p w14:paraId="2830634F" w14:textId="5219623F" w:rsidR="007B1EF3" w:rsidRPr="003C4933" w:rsidRDefault="007B1EF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</w:tc>
      </w:tr>
      <w:tr w:rsidR="007B1EF3" w14:paraId="5E3DF80E" w14:textId="77777777" w:rsidTr="003C4933">
        <w:trPr>
          <w:trHeight w:val="1587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40627569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5D4DA6CC0C614DF5A7C4BDDDDB29260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647" w:type="dxa"/>
          </w:tcPr>
          <w:p w14:paraId="1C3F0F3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226" w:type="dxa"/>
          </w:tcPr>
          <w:p w14:paraId="3C892319" w14:textId="77777777" w:rsidR="003C4933" w:rsidRPr="003C4933" w:rsidRDefault="003C4933" w:rsidP="003C4933">
            <w:pPr>
              <w:pStyle w:val="PlainText"/>
              <w:rPr>
                <w:rFonts w:asciiTheme="majorHAnsi" w:hAnsiTheme="majorHAnsi" w:cstheme="majorHAnsi"/>
                <w:b/>
                <w:bCs/>
                <w:color w:val="4E6351" w:themeColor="accent4" w:themeTint="BF"/>
              </w:rPr>
            </w:pPr>
            <w:r w:rsidRPr="003C4933">
              <w:rPr>
                <w:rFonts w:asciiTheme="majorHAnsi" w:hAnsiTheme="majorHAnsi" w:cstheme="majorHAnsi"/>
                <w:b/>
                <w:bCs/>
                <w:color w:val="4E6351" w:themeColor="accent4" w:themeTint="BF"/>
              </w:rPr>
              <w:t xml:space="preserve">GH </w:t>
            </w:r>
            <w:proofErr w:type="spellStart"/>
            <w:r w:rsidRPr="003C4933">
              <w:rPr>
                <w:rFonts w:asciiTheme="majorHAnsi" w:hAnsiTheme="majorHAnsi" w:cstheme="majorHAnsi"/>
                <w:b/>
                <w:bCs/>
                <w:color w:val="4E6351" w:themeColor="accent4" w:themeTint="BF"/>
              </w:rPr>
              <w:t>Raisoni</w:t>
            </w:r>
            <w:proofErr w:type="spellEnd"/>
            <w:r w:rsidRPr="003C4933">
              <w:rPr>
                <w:rFonts w:asciiTheme="majorHAnsi" w:hAnsiTheme="majorHAnsi" w:cstheme="majorHAnsi"/>
                <w:b/>
                <w:bCs/>
                <w:color w:val="4E6351" w:themeColor="accent4" w:themeTint="BF"/>
              </w:rPr>
              <w:t xml:space="preserve"> College Of Engineering </w:t>
            </w:r>
          </w:p>
          <w:p w14:paraId="32B8149C" w14:textId="58547E96" w:rsidR="003C4933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Nagpur, India</w:t>
            </w:r>
          </w:p>
          <w:p w14:paraId="42AF40C4" w14:textId="2A2C9191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December 2021 - Current</w:t>
            </w:r>
          </w:p>
          <w:p w14:paraId="5AFB6FE6" w14:textId="79603F0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Bachelor of Technology Computer Science and Engineering</w:t>
            </w:r>
          </w:p>
          <w:p w14:paraId="7B00B27A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</w:p>
          <w:p w14:paraId="64CBF00C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8.67 CGPA</w:t>
            </w:r>
          </w:p>
          <w:p w14:paraId="7EC4F4C4" w14:textId="77777777" w:rsidR="003C4933" w:rsidRPr="00280CBA" w:rsidRDefault="003C4933" w:rsidP="003C4933">
            <w:pPr>
              <w:pStyle w:val="PlainText"/>
              <w:rPr>
                <w:rFonts w:asciiTheme="majorHAnsi" w:hAnsiTheme="majorHAnsi" w:cstheme="majorHAnsi"/>
              </w:rPr>
            </w:pPr>
            <w:r w:rsidRPr="00280CBA">
              <w:rPr>
                <w:rFonts w:asciiTheme="majorHAnsi" w:hAnsiTheme="majorHAnsi" w:cstheme="majorHAnsi"/>
              </w:rPr>
              <w:t>TFWS 2021 from Maharashtra government (Ministry of Human Resource Development)</w:t>
            </w:r>
          </w:p>
          <w:p w14:paraId="1810F970" w14:textId="46365D62" w:rsidR="007B1EF3" w:rsidRDefault="007B1EF3" w:rsidP="00C76870"/>
        </w:tc>
      </w:tr>
      <w:tr w:rsidR="007B1EF3" w14:paraId="08FB7DF0" w14:textId="77777777" w:rsidTr="003C4933">
        <w:trPr>
          <w:trHeight w:val="831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0A621E09" w14:textId="6CE08100" w:rsidR="007B1EF3" w:rsidRDefault="00612AA1" w:rsidP="001A1BCF">
            <w:pPr>
              <w:pStyle w:val="Heading2"/>
            </w:pPr>
            <w:r>
              <w:t>Soft Skills</w:t>
            </w:r>
          </w:p>
        </w:tc>
        <w:tc>
          <w:tcPr>
            <w:tcW w:w="647" w:type="dxa"/>
          </w:tcPr>
          <w:p w14:paraId="7126F6C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226" w:type="dxa"/>
          </w:tcPr>
          <w:p w14:paraId="7ED69412" w14:textId="62A227B8" w:rsidR="007B1EF3" w:rsidRDefault="00612AA1" w:rsidP="00C76870">
            <w:r>
              <w:t>Attention to detail             Self driven           Fast learner</w:t>
            </w:r>
            <w:r w:rsidR="00FC5E65">
              <w:t xml:space="preserve">       Problem solving     </w:t>
            </w:r>
          </w:p>
        </w:tc>
      </w:tr>
      <w:tr w:rsidR="007B1EF3" w14:paraId="28C3C571" w14:textId="77777777" w:rsidTr="003C4933">
        <w:trPr>
          <w:trHeight w:val="831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331B1C5B" w14:textId="37126A60" w:rsidR="007B1EF3" w:rsidRDefault="00FC5E65" w:rsidP="001A1BCF">
            <w:pPr>
              <w:pStyle w:val="Heading2"/>
            </w:pPr>
            <w:r>
              <w:t>Additional</w:t>
            </w:r>
          </w:p>
        </w:tc>
        <w:tc>
          <w:tcPr>
            <w:tcW w:w="647" w:type="dxa"/>
          </w:tcPr>
          <w:p w14:paraId="321BA36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226" w:type="dxa"/>
          </w:tcPr>
          <w:p w14:paraId="69597AAA" w14:textId="12D8540E" w:rsidR="007B1EF3" w:rsidRDefault="003C4933" w:rsidP="003C4933">
            <w:r w:rsidRPr="003C4933">
              <w:t>Coordinate project tasks, and implement best practices to ensure timely delivery of high-quality web applications.</w:t>
            </w:r>
          </w:p>
        </w:tc>
      </w:tr>
    </w:tbl>
    <w:p w14:paraId="6E03264F" w14:textId="2E2AD786" w:rsidR="003C4933" w:rsidRDefault="003C4933" w:rsidP="003C4933">
      <w:pPr>
        <w:pStyle w:val="NoSpacing"/>
      </w:pPr>
    </w:p>
    <w:p w14:paraId="3C9B0E04" w14:textId="729AFACC" w:rsidR="003C4933" w:rsidRPr="0087636F" w:rsidRDefault="003C4933" w:rsidP="00CE163A">
      <w:pPr>
        <w:rPr>
          <w:lang w:val="en-IN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7142426A" wp14:editId="45533187">
                <wp:simplePos x="0" y="0"/>
                <wp:positionH relativeFrom="page">
                  <wp:align>right</wp:align>
                </wp:positionH>
                <wp:positionV relativeFrom="paragraph">
                  <wp:posOffset>-3125470</wp:posOffset>
                </wp:positionV>
                <wp:extent cx="7772400" cy="11570970"/>
                <wp:effectExtent l="0" t="0" r="0" b="0"/>
                <wp:wrapNone/>
                <wp:docPr id="154282629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5709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BF5B" id="Rectangle 1" o:spid="_x0000_s1026" alt="&quot;&quot;" style="position:absolute;margin-left:560.8pt;margin-top:-246.1pt;width:612pt;height:911.1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sectPr w:rsidR="003C4933" w:rsidRPr="0087636F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391C" w14:textId="77777777" w:rsidR="00FC10BD" w:rsidRDefault="00FC10BD">
      <w:r>
        <w:separator/>
      </w:r>
    </w:p>
  </w:endnote>
  <w:endnote w:type="continuationSeparator" w:id="0">
    <w:p w14:paraId="1123881A" w14:textId="77777777" w:rsidR="00FC10BD" w:rsidRDefault="00FC10BD">
      <w:r>
        <w:continuationSeparator/>
      </w:r>
    </w:p>
  </w:endnote>
  <w:endnote w:type="continuationNotice" w:id="1">
    <w:p w14:paraId="1087FEBA" w14:textId="77777777" w:rsidR="00FC10BD" w:rsidRDefault="00FC1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016A" w14:textId="77777777" w:rsidR="00FC10BD" w:rsidRDefault="00FC10BD">
      <w:r>
        <w:separator/>
      </w:r>
    </w:p>
  </w:footnote>
  <w:footnote w:type="continuationSeparator" w:id="0">
    <w:p w14:paraId="1A3AF8AA" w14:textId="77777777" w:rsidR="00FC10BD" w:rsidRDefault="00FC10BD">
      <w:r>
        <w:continuationSeparator/>
      </w:r>
    </w:p>
  </w:footnote>
  <w:footnote w:type="continuationNotice" w:id="1">
    <w:p w14:paraId="50A44B51" w14:textId="77777777" w:rsidR="00FC10BD" w:rsidRDefault="00FC10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85826"/>
    <w:multiLevelType w:val="hybridMultilevel"/>
    <w:tmpl w:val="C30C3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E72FF"/>
    <w:multiLevelType w:val="hybridMultilevel"/>
    <w:tmpl w:val="C87A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96A85"/>
    <w:multiLevelType w:val="hybridMultilevel"/>
    <w:tmpl w:val="9F981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E139E"/>
    <w:multiLevelType w:val="hybridMultilevel"/>
    <w:tmpl w:val="ADB0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A4C10"/>
    <w:multiLevelType w:val="hybridMultilevel"/>
    <w:tmpl w:val="A9F0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5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8"/>
  </w:num>
  <w:num w:numId="13" w16cid:durableId="199901450">
    <w:abstractNumId w:val="19"/>
  </w:num>
  <w:num w:numId="14" w16cid:durableId="1533104044">
    <w:abstractNumId w:val="10"/>
  </w:num>
  <w:num w:numId="15" w16cid:durableId="373048102">
    <w:abstractNumId w:val="21"/>
  </w:num>
  <w:num w:numId="16" w16cid:durableId="1533954525">
    <w:abstractNumId w:val="20"/>
  </w:num>
  <w:num w:numId="17" w16cid:durableId="2062096122">
    <w:abstractNumId w:val="12"/>
  </w:num>
  <w:num w:numId="18" w16cid:durableId="926109384">
    <w:abstractNumId w:val="13"/>
  </w:num>
  <w:num w:numId="19" w16cid:durableId="220558151">
    <w:abstractNumId w:val="17"/>
  </w:num>
  <w:num w:numId="20" w16cid:durableId="1353072847">
    <w:abstractNumId w:val="14"/>
  </w:num>
  <w:num w:numId="21" w16cid:durableId="1185824892">
    <w:abstractNumId w:val="16"/>
  </w:num>
  <w:num w:numId="22" w16cid:durableId="2045978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3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B471D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D635D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C4933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2AA1"/>
    <w:rsid w:val="00614C9F"/>
    <w:rsid w:val="00615082"/>
    <w:rsid w:val="00617226"/>
    <w:rsid w:val="00617712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7636F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163A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10BD"/>
    <w:rsid w:val="00FC5E65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C59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F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04D6F85CA493987453717F4EDA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961FA-5491-4CFD-9D10-EDB8069C6315}"/>
      </w:docPartPr>
      <w:docPartBody>
        <w:p w:rsidR="003412B3" w:rsidRDefault="00000000">
          <w:pPr>
            <w:pStyle w:val="2C004D6F85CA493987453717F4EDAFFF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35AC8666AF184DBEA9811987C0E90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2B35B-DBA9-4DD1-A276-A6884E8190D8}"/>
      </w:docPartPr>
      <w:docPartBody>
        <w:p w:rsidR="003412B3" w:rsidRDefault="00000000">
          <w:pPr>
            <w:pStyle w:val="35AC8666AF184DBEA9811987C0E90A53"/>
          </w:pPr>
          <w:r w:rsidRPr="001A1BCF">
            <w:t>Experience</w:t>
          </w:r>
        </w:p>
      </w:docPartBody>
    </w:docPart>
    <w:docPart>
      <w:docPartPr>
        <w:name w:val="5D4DA6CC0C614DF5A7C4BDDDDB29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71736-3325-4807-ADD5-A2D065CBF304}"/>
      </w:docPartPr>
      <w:docPartBody>
        <w:p w:rsidR="003412B3" w:rsidRDefault="00000000">
          <w:pPr>
            <w:pStyle w:val="5D4DA6CC0C614DF5A7C4BDDDDB29260E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A3"/>
    <w:rsid w:val="00136E49"/>
    <w:rsid w:val="003412B3"/>
    <w:rsid w:val="0041334C"/>
    <w:rsid w:val="004362AA"/>
    <w:rsid w:val="00583C8B"/>
    <w:rsid w:val="008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04D6F85CA493987453717F4EDAFFF">
    <w:name w:val="2C004D6F85CA493987453717F4EDAFFF"/>
  </w:style>
  <w:style w:type="paragraph" w:customStyle="1" w:styleId="35AC8666AF184DBEA9811987C0E90A53">
    <w:name w:val="35AC8666AF184DBEA9811987C0E90A53"/>
  </w:style>
  <w:style w:type="paragraph" w:customStyle="1" w:styleId="5D4DA6CC0C614DF5A7C4BDDDDB29260E">
    <w:name w:val="5D4DA6CC0C614DF5A7C4BDDDDB292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3551FFF-421E-44A2-A806-986A6BE8D3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2023-05-22T04:36:00Z</dcterms:created>
  <dcterms:modified xsi:type="dcterms:W3CDTF">2023-06-07T06:28:00Z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